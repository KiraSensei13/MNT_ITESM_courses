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8D76" w14:textId="77777777" w:rsidR="00277ABB" w:rsidRDefault="00277ABB" w:rsidP="008E18AE">
      <w:pPr>
        <w:rPr>
          <w:b/>
          <w:sz w:val="32"/>
        </w:rPr>
      </w:pPr>
      <w:r>
        <w:rPr>
          <w:b/>
          <w:sz w:val="32"/>
        </w:rPr>
        <w:t>2.</w:t>
      </w:r>
      <w:r>
        <w:rPr>
          <w:b/>
          <w:sz w:val="32"/>
        </w:rPr>
        <w:tab/>
        <w:t>SOLICITUD DE REGISTRO DE TESIS</w:t>
      </w:r>
    </w:p>
    <w:p w14:paraId="4309DBBF" w14:textId="77777777" w:rsidR="00277ABB" w:rsidRDefault="00277ABB" w:rsidP="00277ABB">
      <w:pPr>
        <w:jc w:val="both"/>
      </w:pPr>
    </w:p>
    <w:p w14:paraId="6C3FF81D" w14:textId="4F43FCE5" w:rsidR="00277ABB" w:rsidRDefault="00277ABB" w:rsidP="00277ABB">
      <w:pPr>
        <w:jc w:val="both"/>
      </w:pPr>
      <w:r>
        <w:t>De acuerdo con los Arts. 5</w:t>
      </w:r>
      <w:r w:rsidR="007651D9">
        <w:t>.9 y 5.10 del “Reglamento Académico para Alumnos de Programas de Posgrado 2014” del Tecnológico de Monterrey</w:t>
      </w:r>
      <w:r>
        <w:t>, solicito que se registre el tema de la tesis que desarrollaré  para optar el grado de Maestro</w:t>
      </w:r>
      <w:r w:rsidR="007651D9">
        <w:t>(a)/Doctor(a)</w:t>
      </w:r>
      <w:r>
        <w:t>. Adjunto a esta solicitud la propuesta de tesis correspondiente.</w:t>
      </w:r>
    </w:p>
    <w:p w14:paraId="7D275668" w14:textId="1B89A461" w:rsidR="00F05C6E" w:rsidRDefault="00F05C6E" w:rsidP="00F05C6E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A2F56D" wp14:editId="04D5E3DC">
                <wp:simplePos x="0" y="0"/>
                <wp:positionH relativeFrom="column">
                  <wp:posOffset>675641</wp:posOffset>
                </wp:positionH>
                <wp:positionV relativeFrom="paragraph">
                  <wp:posOffset>156210</wp:posOffset>
                </wp:positionV>
                <wp:extent cx="779780" cy="274955"/>
                <wp:effectExtent l="0" t="0" r="20320" b="1079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A2FCA" id="Rectangle 5" o:spid="_x0000_s1026" style="position:absolute;margin-left:53.2pt;margin-top:12.3pt;width:61.4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" o:allowincell="f" filled="f"/>
            </w:pict>
          </mc:Fallback>
        </mc:AlternateContent>
      </w:r>
    </w:p>
    <w:p w14:paraId="4250E5FF" w14:textId="1A5C66B8" w:rsidR="00277ABB" w:rsidRDefault="00277ABB" w:rsidP="00F05C6E">
      <w:pPr>
        <w:jc w:val="both"/>
      </w:pPr>
      <w:r>
        <w:t xml:space="preserve">Matrícula: </w:t>
      </w:r>
      <w:r w:rsidR="008273C7">
        <w:t>A01212611</w:t>
      </w:r>
    </w:p>
    <w:p w14:paraId="355EC57A" w14:textId="77777777" w:rsidR="00277ABB" w:rsidRDefault="00277ABB" w:rsidP="00277ABB">
      <w:pPr>
        <w:jc w:val="both"/>
      </w:pPr>
    </w:p>
    <w:p w14:paraId="0FCAB3E9" w14:textId="27B2709B" w:rsidR="00277ABB" w:rsidRDefault="00277ABB" w:rsidP="00F05C6E">
      <w:pPr>
        <w:spacing w:line="276" w:lineRule="auto"/>
      </w:pPr>
      <w:r>
        <w:t xml:space="preserve">Aspirante (nombre completo): </w:t>
      </w:r>
      <w:r w:rsidR="008273C7" w:rsidRPr="008273C7">
        <w:rPr>
          <w:u w:val="single"/>
        </w:rPr>
        <w:t>Antonio Osamu Katagiri Tanaka</w:t>
      </w:r>
    </w:p>
    <w:p w14:paraId="6E64BC45" w14:textId="1CEA9D8A" w:rsidR="00277ABB" w:rsidRDefault="00277ABB" w:rsidP="00F05C6E">
      <w:pPr>
        <w:spacing w:line="276" w:lineRule="auto"/>
      </w:pPr>
      <w:r>
        <w:t>email:</w:t>
      </w:r>
      <w:r w:rsidR="008273C7">
        <w:t xml:space="preserve"> </w:t>
      </w:r>
      <w:r w:rsidR="008273C7" w:rsidRPr="008273C7">
        <w:rPr>
          <w:u w:val="single"/>
        </w:rPr>
        <w:t>A01212611@itesm.mx</w:t>
      </w:r>
    </w:p>
    <w:p w14:paraId="29979FF9" w14:textId="0B086B97" w:rsidR="00277ABB" w:rsidRDefault="00F05C6E" w:rsidP="00F05C6E">
      <w:pPr>
        <w:spacing w:line="276" w:lineRule="auto"/>
      </w:pPr>
      <w:r>
        <w:t>Teléfonos: personal</w:t>
      </w:r>
      <w:r w:rsidR="008273C7">
        <w:t xml:space="preserve"> </w:t>
      </w:r>
      <w:r w:rsidR="008273C7" w:rsidRPr="008273C7">
        <w:rPr>
          <w:u w:val="single"/>
        </w:rPr>
        <w:t>&lt;no disponible&gt;</w:t>
      </w:r>
      <w:r w:rsidR="008273C7">
        <w:t xml:space="preserve"> </w:t>
      </w:r>
      <w:r w:rsidR="00277ABB">
        <w:t>celular</w:t>
      </w:r>
      <w:r w:rsidR="008273C7">
        <w:t xml:space="preserve"> </w:t>
      </w:r>
      <w:r w:rsidR="008273C7" w:rsidRPr="008273C7">
        <w:rPr>
          <w:u w:val="single"/>
        </w:rPr>
        <w:t>552 300 91 76</w:t>
      </w:r>
    </w:p>
    <w:p w14:paraId="33D6ECDC" w14:textId="086BE555" w:rsidR="00277ABB" w:rsidRPr="008273C7" w:rsidRDefault="00277ABB" w:rsidP="00F05C6E">
      <w:pPr>
        <w:spacing w:line="276" w:lineRule="auto"/>
        <w:rPr>
          <w:lang w:val="en-GB"/>
        </w:rPr>
      </w:pPr>
      <w:r w:rsidRPr="008273C7">
        <w:rPr>
          <w:lang w:val="en-GB"/>
        </w:rPr>
        <w:t xml:space="preserve">Título de la tesis: </w:t>
      </w:r>
      <w:r w:rsidR="008273C7">
        <w:rPr>
          <w:u w:val="single"/>
          <w:lang w:val="en-GB"/>
        </w:rPr>
        <w:t>Fabrication of graphitic-carbon suspended nanowires through</w:t>
      </w:r>
      <w:r w:rsidR="008273C7">
        <w:rPr>
          <w:u w:val="single"/>
          <w:lang w:val="en-GB"/>
        </w:rPr>
        <w:t xml:space="preserve"> </w:t>
      </w:r>
      <w:r w:rsidR="008273C7">
        <w:rPr>
          <w:u w:val="single"/>
          <w:lang w:val="en-GB"/>
        </w:rPr>
        <w:t>mechanoelectrospinning of photocrosslinkable polymer</w:t>
      </w:r>
      <w:r w:rsidR="008273C7">
        <w:rPr>
          <w:u w:val="single"/>
          <w:lang w:val="en-GB"/>
        </w:rPr>
        <w:t>s</w:t>
      </w:r>
    </w:p>
    <w:p w14:paraId="5FF8462B" w14:textId="5C49AFA2" w:rsidR="00277ABB" w:rsidRDefault="00277ABB" w:rsidP="00F05C6E">
      <w:pPr>
        <w:spacing w:line="276" w:lineRule="auto"/>
      </w:pPr>
      <w:r>
        <w:t xml:space="preserve">Asesor (nombre completo, </w:t>
      </w:r>
      <w:r w:rsidR="007651D9">
        <w:t xml:space="preserve">email, </w:t>
      </w:r>
      <w:r w:rsidR="00F05C6E">
        <w:t>teléfono):</w:t>
      </w:r>
      <w:r w:rsidR="008273C7">
        <w:t xml:space="preserve"> </w:t>
      </w:r>
      <w:r w:rsidR="008273C7" w:rsidRPr="008273C7">
        <w:rPr>
          <w:u w:val="single"/>
        </w:rPr>
        <w:t>Héctor Alán Aguirre Soto</w:t>
      </w:r>
      <w:r w:rsidR="008273C7" w:rsidRPr="008273C7">
        <w:rPr>
          <w:u w:val="single"/>
        </w:rPr>
        <w:t xml:space="preserve">; </w:t>
      </w:r>
      <w:r w:rsidR="008273C7" w:rsidRPr="008273C7">
        <w:rPr>
          <w:u w:val="single"/>
        </w:rPr>
        <w:t>alan.aguirre@tec.mx</w:t>
      </w:r>
      <w:r w:rsidR="008273C7" w:rsidRPr="008273C7">
        <w:rPr>
          <w:u w:val="single"/>
        </w:rPr>
        <w:t xml:space="preserve">; </w:t>
      </w:r>
      <w:r w:rsidR="008273C7" w:rsidRPr="008273C7">
        <w:rPr>
          <w:u w:val="single"/>
        </w:rPr>
        <w:t>(81)8358-2000 Ext. 5602.</w:t>
      </w:r>
    </w:p>
    <w:p w14:paraId="5759B246" w14:textId="6C02EB9E" w:rsidR="00277ABB" w:rsidRDefault="00277ABB" w:rsidP="008273C7">
      <w:pPr>
        <w:spacing w:line="276" w:lineRule="auto"/>
      </w:pPr>
      <w:r>
        <w:t xml:space="preserve">Asesor externo (nombre completo, </w:t>
      </w:r>
      <w:r w:rsidR="007651D9">
        <w:t>email</w:t>
      </w:r>
      <w:r>
        <w:t xml:space="preserve">, teléfono): </w:t>
      </w:r>
      <w:r w:rsidR="008273C7" w:rsidRPr="008273C7">
        <w:rPr>
          <w:u w:val="single"/>
        </w:rPr>
        <w:t>&lt;no disponible&gt;</w:t>
      </w:r>
    </w:p>
    <w:p w14:paraId="2F864288" w14:textId="7089F5C5" w:rsidR="00277ABB" w:rsidRDefault="00277ABB" w:rsidP="00F05C6E">
      <w:pPr>
        <w:spacing w:line="276" w:lineRule="auto"/>
      </w:pPr>
      <w:r>
        <w:t>M</w:t>
      </w:r>
      <w:r w:rsidR="008E18AE">
        <w:t>iembros del Comité (Nombre completo</w:t>
      </w:r>
      <w:r>
        <w:t xml:space="preserve">, </w:t>
      </w:r>
      <w:r w:rsidR="008E18AE">
        <w:t xml:space="preserve">email, </w:t>
      </w:r>
      <w:r>
        <w:t>teléfono</w:t>
      </w:r>
      <w:r w:rsidR="008E18AE">
        <w:t>, univ</w:t>
      </w:r>
      <w:r w:rsidR="00F05C6E">
        <w:t>ersidad):</w:t>
      </w:r>
    </w:p>
    <w:p w14:paraId="7C2ABCCE" w14:textId="7402641A" w:rsidR="008273C7" w:rsidRPr="008273C7" w:rsidRDefault="008273C7" w:rsidP="008273C7">
      <w:pPr>
        <w:pStyle w:val="ListParagraph"/>
        <w:framePr w:hSpace="0" w:wrap="auto" w:vAnchor="margin" w:yAlign="inline"/>
        <w:numPr>
          <w:ilvl w:val="0"/>
          <w:numId w:val="4"/>
        </w:numPr>
        <w:spacing w:line="360" w:lineRule="auto"/>
        <w:ind w:left="179" w:hanging="142"/>
        <w:jc w:val="both"/>
        <w:rPr>
          <w:sz w:val="24"/>
          <w:u w:val="single"/>
        </w:rPr>
      </w:pPr>
      <w:r w:rsidRPr="008273C7">
        <w:rPr>
          <w:sz w:val="24"/>
          <w:u w:val="single"/>
        </w:rPr>
        <w:t xml:space="preserve">Héctor Alán Aguirre Soto; </w:t>
      </w:r>
      <w:hyperlink r:id="rId7" w:history="1">
        <w:r w:rsidRPr="008273C7">
          <w:rPr>
            <w:sz w:val="24"/>
            <w:u w:val="single"/>
          </w:rPr>
          <w:t>alan.aguirre@tec.mx</w:t>
        </w:r>
      </w:hyperlink>
      <w:r w:rsidRPr="008273C7">
        <w:rPr>
          <w:sz w:val="24"/>
          <w:u w:val="single"/>
        </w:rPr>
        <w:t xml:space="preserve">; </w:t>
      </w:r>
      <w:r w:rsidRPr="008273C7">
        <w:rPr>
          <w:sz w:val="24"/>
          <w:u w:val="single"/>
        </w:rPr>
        <w:t>(81)8358-2000 Ext. 5602.</w:t>
      </w:r>
      <w:r w:rsidR="00260D7A">
        <w:rPr>
          <w:sz w:val="24"/>
          <w:u w:val="single"/>
        </w:rPr>
        <w:t xml:space="preserve">; </w:t>
      </w:r>
      <w:r w:rsidR="00260D7A" w:rsidRPr="00260D7A">
        <w:rPr>
          <w:sz w:val="24"/>
          <w:u w:val="single"/>
        </w:rPr>
        <w:t>Tecnológico de Monterrey</w:t>
      </w:r>
      <w:r w:rsidR="00260D7A">
        <w:rPr>
          <w:sz w:val="24"/>
          <w:u w:val="single"/>
        </w:rPr>
        <w:t xml:space="preserve"> MTY</w:t>
      </w:r>
    </w:p>
    <w:p w14:paraId="0E9A24BF" w14:textId="463E41A2" w:rsidR="008273C7" w:rsidRPr="008273C7" w:rsidRDefault="008273C7" w:rsidP="008273C7">
      <w:pPr>
        <w:pStyle w:val="ListParagraph"/>
        <w:framePr w:hSpace="0" w:wrap="auto" w:vAnchor="margin" w:yAlign="inline"/>
        <w:numPr>
          <w:ilvl w:val="0"/>
          <w:numId w:val="4"/>
        </w:numPr>
        <w:spacing w:line="360" w:lineRule="auto"/>
        <w:ind w:left="179" w:hanging="142"/>
        <w:jc w:val="both"/>
        <w:rPr>
          <w:sz w:val="24"/>
          <w:u w:val="single"/>
        </w:rPr>
      </w:pPr>
      <w:r w:rsidRPr="008273C7">
        <w:rPr>
          <w:sz w:val="24"/>
          <w:u w:val="single"/>
        </w:rPr>
        <w:t xml:space="preserve">Dora Iliana Medina Medina; </w:t>
      </w:r>
      <w:hyperlink r:id="rId8" w:history="1">
        <w:r w:rsidRPr="008273C7">
          <w:rPr>
            <w:sz w:val="24"/>
            <w:u w:val="single"/>
          </w:rPr>
          <w:t>dora.medina@tec.mx</w:t>
        </w:r>
      </w:hyperlink>
      <w:r>
        <w:rPr>
          <w:sz w:val="24"/>
          <w:u w:val="single"/>
        </w:rPr>
        <w:t xml:space="preserve">; </w:t>
      </w:r>
      <w:r w:rsidRPr="008273C7">
        <w:rPr>
          <w:sz w:val="24"/>
          <w:u w:val="single"/>
        </w:rPr>
        <w:t>(55) 58 64 5974</w:t>
      </w:r>
      <w:r w:rsidR="00260D7A">
        <w:rPr>
          <w:sz w:val="24"/>
          <w:u w:val="single"/>
        </w:rPr>
        <w:t xml:space="preserve">; </w:t>
      </w:r>
      <w:r w:rsidR="00260D7A" w:rsidRPr="00260D7A">
        <w:rPr>
          <w:sz w:val="24"/>
          <w:u w:val="single"/>
        </w:rPr>
        <w:t>Tecnológico de Monterrey CEM</w:t>
      </w:r>
    </w:p>
    <w:p w14:paraId="629171EC" w14:textId="1295BAF7" w:rsidR="008273C7" w:rsidRPr="008273C7" w:rsidRDefault="008273C7" w:rsidP="008273C7">
      <w:pPr>
        <w:pStyle w:val="ListParagraph"/>
        <w:framePr w:hSpace="0" w:wrap="auto" w:vAnchor="margin" w:yAlign="inline"/>
        <w:numPr>
          <w:ilvl w:val="0"/>
          <w:numId w:val="4"/>
        </w:numPr>
        <w:spacing w:line="360" w:lineRule="auto"/>
        <w:ind w:left="179" w:hanging="142"/>
        <w:jc w:val="both"/>
        <w:rPr>
          <w:sz w:val="24"/>
          <w:u w:val="single"/>
        </w:rPr>
      </w:pPr>
      <w:r w:rsidRPr="008273C7">
        <w:rPr>
          <w:sz w:val="24"/>
          <w:u w:val="single"/>
        </w:rPr>
        <w:t>Marc Madou; mmadou@uci.edu</w:t>
      </w:r>
      <w:r w:rsidRPr="008273C7">
        <w:rPr>
          <w:sz w:val="24"/>
          <w:u w:val="single"/>
        </w:rPr>
        <w:t>;</w:t>
      </w:r>
      <w:r w:rsidRPr="008273C7">
        <w:rPr>
          <w:sz w:val="24"/>
          <w:u w:val="single"/>
        </w:rPr>
        <w:t xml:space="preserve"> (949) 824-6585</w:t>
      </w:r>
      <w:r w:rsidRPr="008273C7">
        <w:rPr>
          <w:sz w:val="24"/>
          <w:u w:val="single"/>
        </w:rPr>
        <w:t xml:space="preserve">; </w:t>
      </w:r>
      <w:r w:rsidRPr="008273C7">
        <w:rPr>
          <w:sz w:val="24"/>
          <w:u w:val="single"/>
        </w:rPr>
        <w:t>University of California</w:t>
      </w:r>
    </w:p>
    <w:p w14:paraId="2990087E" w14:textId="67B38A5C" w:rsidR="008273C7" w:rsidRPr="008273C7" w:rsidRDefault="008273C7" w:rsidP="008273C7">
      <w:pPr>
        <w:pStyle w:val="ListParagraph"/>
        <w:framePr w:hSpace="0" w:wrap="auto" w:vAnchor="margin" w:yAlign="inline"/>
        <w:numPr>
          <w:ilvl w:val="0"/>
          <w:numId w:val="4"/>
        </w:numPr>
        <w:spacing w:line="360" w:lineRule="auto"/>
        <w:ind w:left="179" w:hanging="142"/>
        <w:jc w:val="both"/>
        <w:rPr>
          <w:sz w:val="24"/>
          <w:u w:val="single"/>
        </w:rPr>
      </w:pPr>
      <w:r w:rsidRPr="008273C7">
        <w:rPr>
          <w:sz w:val="24"/>
          <w:u w:val="single"/>
        </w:rPr>
        <w:t xml:space="preserve">Sergio Omar Martínez Chapa; </w:t>
      </w:r>
      <w:hyperlink r:id="rId9" w:history="1">
        <w:r w:rsidRPr="008273C7">
          <w:rPr>
            <w:sz w:val="24"/>
            <w:u w:val="single"/>
          </w:rPr>
          <w:t>smart@tec.mx</w:t>
        </w:r>
      </w:hyperlink>
      <w:r>
        <w:rPr>
          <w:sz w:val="24"/>
          <w:u w:val="single"/>
        </w:rPr>
        <w:t xml:space="preserve">; </w:t>
      </w:r>
      <w:r w:rsidRPr="008273C7">
        <w:rPr>
          <w:sz w:val="24"/>
          <w:u w:val="single"/>
        </w:rPr>
        <w:t>(81) 8358-2000 Ext. 5414</w:t>
      </w:r>
      <w:r w:rsidR="00260D7A">
        <w:rPr>
          <w:sz w:val="24"/>
          <w:u w:val="single"/>
        </w:rPr>
        <w:t xml:space="preserve">; </w:t>
      </w:r>
      <w:r w:rsidR="00260D7A" w:rsidRPr="00260D7A">
        <w:rPr>
          <w:sz w:val="24"/>
          <w:u w:val="single"/>
        </w:rPr>
        <w:t>Tecnológico de Monterrey</w:t>
      </w:r>
      <w:r w:rsidR="00260D7A">
        <w:rPr>
          <w:sz w:val="24"/>
          <w:u w:val="single"/>
        </w:rPr>
        <w:t xml:space="preserve"> MTY</w:t>
      </w:r>
    </w:p>
    <w:p w14:paraId="18CDCDD8" w14:textId="77777777" w:rsidR="008273C7" w:rsidRDefault="008273C7" w:rsidP="008273C7">
      <w:pPr>
        <w:spacing w:line="276" w:lineRule="auto"/>
      </w:pPr>
    </w:p>
    <w:p w14:paraId="62AEBA7E" w14:textId="20CE14A5" w:rsidR="00277ABB" w:rsidRDefault="00277ABB" w:rsidP="008273C7">
      <w:pPr>
        <w:spacing w:line="276" w:lineRule="auto"/>
      </w:pPr>
      <w:r>
        <w:t xml:space="preserve">Fecha tentativa para la defensa: </w:t>
      </w:r>
      <w:r w:rsidR="00D5265F" w:rsidRPr="00D5265F">
        <w:rPr>
          <w:u w:val="single"/>
        </w:rPr>
        <w:t>diciembre 2020</w:t>
      </w:r>
      <w:r>
        <w:t>.</w:t>
      </w:r>
    </w:p>
    <w:p w14:paraId="0800EBEB" w14:textId="77777777" w:rsidR="00277ABB" w:rsidRDefault="00277ABB" w:rsidP="00277ABB">
      <w:pPr>
        <w:jc w:val="both"/>
      </w:pPr>
    </w:p>
    <w:p w14:paraId="26675D54" w14:textId="66FF308C" w:rsidR="00277ABB" w:rsidRDefault="00277ABB" w:rsidP="00277ABB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EAE3395" wp14:editId="77D5815D">
                <wp:simplePos x="0" y="0"/>
                <wp:positionH relativeFrom="column">
                  <wp:posOffset>2482850</wp:posOffset>
                </wp:positionH>
                <wp:positionV relativeFrom="paragraph">
                  <wp:posOffset>115570</wp:posOffset>
                </wp:positionV>
                <wp:extent cx="3844925" cy="981075"/>
                <wp:effectExtent l="0" t="0" r="15875" b="349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49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78A438" w14:textId="77777777" w:rsidR="008E18AE" w:rsidRPr="007651D9" w:rsidRDefault="008E18AE" w:rsidP="00277AB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651D9">
                              <w:rPr>
                                <w:b/>
                                <w:sz w:val="20"/>
                              </w:rPr>
                              <w:t xml:space="preserve">Apruebo la propuesta de tesis adjunta que fue elaborada </w:t>
                            </w:r>
                          </w:p>
                          <w:p w14:paraId="1C40D662" w14:textId="77777777" w:rsidR="008E18AE" w:rsidRPr="007651D9" w:rsidRDefault="008E18AE" w:rsidP="00277AB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651D9">
                              <w:rPr>
                                <w:b/>
                                <w:sz w:val="20"/>
                              </w:rPr>
                              <w:t>con mi asesoramiento y recomiendo su registro,</w:t>
                            </w:r>
                          </w:p>
                          <w:p w14:paraId="7E6D1F80" w14:textId="77777777" w:rsidR="008E18AE" w:rsidRPr="007651D9" w:rsidRDefault="008E18AE" w:rsidP="00277AB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F2F17C4" w14:textId="13D5B9B5" w:rsidR="008E18AE" w:rsidRDefault="007651D9" w:rsidP="007651D9">
                            <w:pPr>
                              <w:ind w:left="1418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    </w:t>
                            </w:r>
                            <w:r w:rsidR="008E18AE" w:rsidRPr="007651D9">
                              <w:rPr>
                                <w:b/>
                                <w:sz w:val="20"/>
                              </w:rPr>
                              <w:t>Firma del asesor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E3395" id="Rectangle 3" o:spid="_x0000_s1026" style="position:absolute;left:0;text-align:left;margin-left:195.5pt;margin-top:9.1pt;width:302.7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" o:allowincell="f" strokeweight="1pt">
                <v:textbox inset="0,0,0,0">
                  <w:txbxContent>
                    <w:p w14:paraId="5178A438" w14:textId="77777777" w:rsidR="008E18AE" w:rsidRPr="007651D9" w:rsidRDefault="008E18AE" w:rsidP="00277AB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651D9">
                        <w:rPr>
                          <w:b/>
                          <w:sz w:val="20"/>
                        </w:rPr>
                        <w:t xml:space="preserve">Apruebo la propuesta de tesis adjunta que fue elaborada </w:t>
                      </w:r>
                    </w:p>
                    <w:p w14:paraId="1C40D662" w14:textId="77777777" w:rsidR="008E18AE" w:rsidRPr="007651D9" w:rsidRDefault="008E18AE" w:rsidP="00277AB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651D9">
                        <w:rPr>
                          <w:b/>
                          <w:sz w:val="20"/>
                        </w:rPr>
                        <w:t>con mi asesoramiento y recomiendo su registro,</w:t>
                      </w:r>
                    </w:p>
                    <w:p w14:paraId="7E6D1F80" w14:textId="77777777" w:rsidR="008E18AE" w:rsidRPr="007651D9" w:rsidRDefault="008E18AE" w:rsidP="00277ABB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14:paraId="2F2F17C4" w14:textId="13D5B9B5" w:rsidR="008E18AE" w:rsidRDefault="007651D9" w:rsidP="007651D9">
                      <w:pPr>
                        <w:ind w:left="1418"/>
                      </w:pPr>
                      <w:r>
                        <w:rPr>
                          <w:b/>
                          <w:sz w:val="20"/>
                        </w:rPr>
                        <w:t xml:space="preserve">             </w:t>
                      </w:r>
                      <w:r w:rsidR="008E18AE" w:rsidRPr="007651D9">
                        <w:rPr>
                          <w:b/>
                          <w:sz w:val="20"/>
                        </w:rPr>
                        <w:t>Firma del asesor</w:t>
                      </w:r>
                    </w:p>
                  </w:txbxContent>
                </v:textbox>
              </v:rect>
            </w:pict>
          </mc:Fallback>
        </mc:AlternateContent>
      </w:r>
      <w:r>
        <w:t>Atentamente,</w:t>
      </w:r>
    </w:p>
    <w:p w14:paraId="667439E1" w14:textId="77777777" w:rsidR="00277ABB" w:rsidRDefault="00277ABB" w:rsidP="00277ABB">
      <w:pPr>
        <w:jc w:val="both"/>
      </w:pPr>
    </w:p>
    <w:p w14:paraId="13DD48D4" w14:textId="77777777" w:rsidR="00277ABB" w:rsidRDefault="00277ABB" w:rsidP="00277ABB">
      <w:pPr>
        <w:jc w:val="both"/>
      </w:pPr>
    </w:p>
    <w:p w14:paraId="2B3FA98F" w14:textId="77777777" w:rsidR="00277ABB" w:rsidRDefault="00277ABB" w:rsidP="00F05C6E">
      <w:r>
        <w:t>_______________________________</w:t>
      </w:r>
    </w:p>
    <w:p w14:paraId="4458A3CC" w14:textId="373AD703" w:rsidR="00277ABB" w:rsidRDefault="00277ABB" w:rsidP="00F05C6E">
      <w:r>
        <w:rPr>
          <w:b/>
        </w:rPr>
        <w:t>Firma del aspirante</w:t>
      </w:r>
    </w:p>
    <w:p w14:paraId="22B9B699" w14:textId="6757636E" w:rsidR="00277ABB" w:rsidRDefault="00277ABB" w:rsidP="00F05C6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BFDC4ED" wp14:editId="3FE34B4D">
                <wp:simplePos x="0" y="0"/>
                <wp:positionH relativeFrom="column">
                  <wp:posOffset>3397250</wp:posOffset>
                </wp:positionH>
                <wp:positionV relativeFrom="paragraph">
                  <wp:posOffset>102235</wp:posOffset>
                </wp:positionV>
                <wp:extent cx="1737995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9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DA3A5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8.05pt" to="40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" o:allowincell="f" strokeweight="1pt"/>
            </w:pict>
          </mc:Fallback>
        </mc:AlternateContent>
      </w:r>
    </w:p>
    <w:p w14:paraId="0A2141A9" w14:textId="77777777" w:rsidR="007651D9" w:rsidRDefault="007651D9" w:rsidP="00277ABB">
      <w:pPr>
        <w:jc w:val="both"/>
      </w:pPr>
    </w:p>
    <w:p w14:paraId="6D19B154" w14:textId="77777777" w:rsidR="00277ABB" w:rsidRDefault="00277ABB" w:rsidP="00277ABB">
      <w:pPr>
        <w:jc w:val="both"/>
      </w:pPr>
      <w:r>
        <w:t>Se acepta la propuesta de tesis y se autoriza su registro el día :______________________________.</w:t>
      </w:r>
    </w:p>
    <w:p w14:paraId="623560F1" w14:textId="5FF2FF1C" w:rsidR="00277ABB" w:rsidRDefault="00277ABB" w:rsidP="00277ABB">
      <w:pPr>
        <w:jc w:val="both"/>
        <w:rPr>
          <w:b/>
        </w:rPr>
      </w:pPr>
    </w:p>
    <w:p w14:paraId="0831C74B" w14:textId="78B72DDB" w:rsidR="00F05C6E" w:rsidRDefault="00F05C6E" w:rsidP="00277ABB">
      <w:pPr>
        <w:jc w:val="both"/>
        <w:rPr>
          <w:b/>
        </w:rPr>
      </w:pPr>
    </w:p>
    <w:p w14:paraId="266731CE" w14:textId="3CB3E53E" w:rsidR="00F05C6E" w:rsidRDefault="00F05C6E" w:rsidP="00F05C6E">
      <w:pPr>
        <w:jc w:val="center"/>
        <w:rPr>
          <w:b/>
        </w:rPr>
      </w:pPr>
      <w:r>
        <w:rPr>
          <w:b/>
        </w:rPr>
        <w:t>____________________________________________________</w:t>
      </w:r>
    </w:p>
    <w:p w14:paraId="7FB1F955" w14:textId="6C44FEC8" w:rsidR="00F71EE2" w:rsidRDefault="00F05C6E" w:rsidP="00F05C6E">
      <w:pPr>
        <w:jc w:val="center"/>
        <w:rPr>
          <w:b/>
        </w:rPr>
      </w:pPr>
      <w:r>
        <w:rPr>
          <w:b/>
        </w:rPr>
        <w:t xml:space="preserve">Dra. </w:t>
      </w:r>
      <w:r w:rsidR="00D5265F">
        <w:rPr>
          <w:b/>
        </w:rPr>
        <w:t>Dora Iliana Medina Medina</w:t>
      </w:r>
      <w:bookmarkStart w:id="0" w:name="_GoBack"/>
      <w:bookmarkEnd w:id="0"/>
    </w:p>
    <w:p w14:paraId="499002ED" w14:textId="18EC0C31" w:rsidR="00F05C6E" w:rsidRPr="007651D9" w:rsidRDefault="00F05C6E" w:rsidP="00F05C6E">
      <w:pPr>
        <w:jc w:val="center"/>
        <w:rPr>
          <w:b/>
        </w:rPr>
      </w:pPr>
      <w:r>
        <w:rPr>
          <w:b/>
        </w:rPr>
        <w:t>Directora de Posgrados en Nanotecnología</w:t>
      </w:r>
    </w:p>
    <w:sectPr w:rsidR="00F05C6E" w:rsidRPr="007651D9" w:rsidSect="00AF37E1">
      <w:headerReference w:type="default" r:id="rId10"/>
      <w:footerReference w:type="default" r:id="rId11"/>
      <w:pgSz w:w="12240" w:h="15840"/>
      <w:pgMar w:top="567" w:right="1134" w:bottom="567" w:left="1276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3FF86" w14:textId="77777777" w:rsidR="002F3BF8" w:rsidRDefault="002F3BF8">
      <w:r>
        <w:separator/>
      </w:r>
    </w:p>
  </w:endnote>
  <w:endnote w:type="continuationSeparator" w:id="0">
    <w:p w14:paraId="3B3B51FA" w14:textId="77777777" w:rsidR="002F3BF8" w:rsidRDefault="002F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2BB2A" w14:textId="77777777" w:rsidR="008E18AE" w:rsidRPr="008A562E" w:rsidRDefault="008E18AE" w:rsidP="008A56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F236" w14:textId="77777777" w:rsidR="002F3BF8" w:rsidRDefault="002F3BF8">
      <w:r>
        <w:separator/>
      </w:r>
    </w:p>
  </w:footnote>
  <w:footnote w:type="continuationSeparator" w:id="0">
    <w:p w14:paraId="2545477F" w14:textId="77777777" w:rsidR="002F3BF8" w:rsidRDefault="002F3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7" w:type="dxa"/>
      <w:tblLayout w:type="fixed"/>
      <w:tblLook w:val="0000" w:firstRow="0" w:lastRow="0" w:firstColumn="0" w:lastColumn="0" w:noHBand="0" w:noVBand="0"/>
    </w:tblPr>
    <w:tblGrid>
      <w:gridCol w:w="10567"/>
    </w:tblGrid>
    <w:tr w:rsidR="008E18AE" w14:paraId="0D638E57" w14:textId="77777777" w:rsidTr="002E01F9">
      <w:trPr>
        <w:trHeight w:val="1301"/>
      </w:trPr>
      <w:tc>
        <w:tcPr>
          <w:tcW w:w="10567" w:type="dxa"/>
        </w:tcPr>
        <w:p w14:paraId="0EC03F9F" w14:textId="77777777" w:rsidR="008E18AE" w:rsidRDefault="008E18AE">
          <w:r>
            <w:rPr>
              <w:noProof/>
              <w:lang w:val="es-MX" w:eastAsia="es-MX"/>
            </w:rPr>
            <w:drawing>
              <wp:inline distT="0" distB="0" distL="0" distR="0" wp14:anchorId="50E71F99" wp14:editId="4DB4131D">
                <wp:extent cx="1828800" cy="490855"/>
                <wp:effectExtent l="0" t="0" r="0" b="0"/>
                <wp:docPr id="6" name="Imagen 6" descr="Log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093B3D" w14:textId="77777777" w:rsidR="007479B2" w:rsidRPr="007479B2" w:rsidRDefault="007479B2" w:rsidP="007479B2">
          <w:pPr>
            <w:jc w:val="right"/>
            <w:rPr>
              <w:rFonts w:ascii="Times New Roman" w:hAnsi="Times New Roman"/>
              <w:b/>
              <w:i/>
            </w:rPr>
          </w:pPr>
          <w:r w:rsidRPr="007479B2">
            <w:rPr>
              <w:rFonts w:ascii="Times New Roman" w:hAnsi="Times New Roman"/>
              <w:b/>
              <w:i/>
            </w:rPr>
            <w:t>Maestría en Nanotecnología</w:t>
          </w:r>
        </w:p>
        <w:p w14:paraId="18804F01" w14:textId="0A6D39DE" w:rsidR="007479B2" w:rsidRDefault="007479B2" w:rsidP="007479B2">
          <w:pPr>
            <w:jc w:val="right"/>
          </w:pPr>
          <w:r w:rsidRPr="007479B2">
            <w:rPr>
              <w:rFonts w:ascii="Times New Roman" w:hAnsi="Times New Roman"/>
              <w:b/>
              <w:i/>
            </w:rPr>
            <w:t>Región Ciudad de México</w:t>
          </w:r>
        </w:p>
      </w:tc>
    </w:tr>
  </w:tbl>
  <w:p w14:paraId="634A9681" w14:textId="60D4D6D7" w:rsidR="008E18AE" w:rsidRDefault="008E18AE" w:rsidP="00F71EE2">
    <w:pPr>
      <w:rPr>
        <w:rFonts w:ascii="Arial" w:hAnsi="Arial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2828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52050"/>
    <w:multiLevelType w:val="hybridMultilevel"/>
    <w:tmpl w:val="B7FCE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2AAB"/>
    <w:multiLevelType w:val="hybridMultilevel"/>
    <w:tmpl w:val="2446E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668D0"/>
    <w:multiLevelType w:val="hybridMultilevel"/>
    <w:tmpl w:val="B5A87FA0"/>
    <w:lvl w:ilvl="0" w:tplc="F1E8EC2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92"/>
    <w:rsid w:val="00031F28"/>
    <w:rsid w:val="00036E07"/>
    <w:rsid w:val="00041862"/>
    <w:rsid w:val="00087573"/>
    <w:rsid w:val="000C6E7F"/>
    <w:rsid w:val="000E5BF1"/>
    <w:rsid w:val="00105344"/>
    <w:rsid w:val="001172AE"/>
    <w:rsid w:val="00126013"/>
    <w:rsid w:val="001500F2"/>
    <w:rsid w:val="00165D73"/>
    <w:rsid w:val="0019333D"/>
    <w:rsid w:val="001A3092"/>
    <w:rsid w:val="00235DF4"/>
    <w:rsid w:val="00256DFA"/>
    <w:rsid w:val="00260D7A"/>
    <w:rsid w:val="00261026"/>
    <w:rsid w:val="002702B0"/>
    <w:rsid w:val="002739E8"/>
    <w:rsid w:val="00277ABB"/>
    <w:rsid w:val="002A0BB3"/>
    <w:rsid w:val="002B32DA"/>
    <w:rsid w:val="002E01F9"/>
    <w:rsid w:val="002F3BF8"/>
    <w:rsid w:val="00333411"/>
    <w:rsid w:val="00374256"/>
    <w:rsid w:val="003C2319"/>
    <w:rsid w:val="003D225E"/>
    <w:rsid w:val="0042523B"/>
    <w:rsid w:val="00511655"/>
    <w:rsid w:val="005973E8"/>
    <w:rsid w:val="005B57AB"/>
    <w:rsid w:val="0060229C"/>
    <w:rsid w:val="006179FC"/>
    <w:rsid w:val="00650E5A"/>
    <w:rsid w:val="00655687"/>
    <w:rsid w:val="006575DC"/>
    <w:rsid w:val="006714E2"/>
    <w:rsid w:val="00686EE1"/>
    <w:rsid w:val="006A55B6"/>
    <w:rsid w:val="006A7B5E"/>
    <w:rsid w:val="006E0B33"/>
    <w:rsid w:val="00710E9B"/>
    <w:rsid w:val="007479B2"/>
    <w:rsid w:val="007651D9"/>
    <w:rsid w:val="007D11A6"/>
    <w:rsid w:val="007D2A44"/>
    <w:rsid w:val="007F3C8F"/>
    <w:rsid w:val="00805D3E"/>
    <w:rsid w:val="00805D6F"/>
    <w:rsid w:val="00823B22"/>
    <w:rsid w:val="008273C7"/>
    <w:rsid w:val="00853A9C"/>
    <w:rsid w:val="00863126"/>
    <w:rsid w:val="008A562E"/>
    <w:rsid w:val="008D642B"/>
    <w:rsid w:val="008E0B7E"/>
    <w:rsid w:val="008E18AE"/>
    <w:rsid w:val="008E5A27"/>
    <w:rsid w:val="00934097"/>
    <w:rsid w:val="00936231"/>
    <w:rsid w:val="009434D3"/>
    <w:rsid w:val="009744CE"/>
    <w:rsid w:val="009834CA"/>
    <w:rsid w:val="009A4C45"/>
    <w:rsid w:val="009E7270"/>
    <w:rsid w:val="009F76B3"/>
    <w:rsid w:val="00A865BA"/>
    <w:rsid w:val="00AC6C01"/>
    <w:rsid w:val="00AF37E1"/>
    <w:rsid w:val="00B31474"/>
    <w:rsid w:val="00B833F4"/>
    <w:rsid w:val="00BB03B7"/>
    <w:rsid w:val="00BB41F0"/>
    <w:rsid w:val="00C466AE"/>
    <w:rsid w:val="00CB5C43"/>
    <w:rsid w:val="00CC2782"/>
    <w:rsid w:val="00CD581F"/>
    <w:rsid w:val="00D5265F"/>
    <w:rsid w:val="00D90846"/>
    <w:rsid w:val="00D96170"/>
    <w:rsid w:val="00DA633D"/>
    <w:rsid w:val="00DB3F7C"/>
    <w:rsid w:val="00DC1E20"/>
    <w:rsid w:val="00DC65B8"/>
    <w:rsid w:val="00E8669F"/>
    <w:rsid w:val="00ED6D27"/>
    <w:rsid w:val="00EF3E31"/>
    <w:rsid w:val="00F0220B"/>
    <w:rsid w:val="00F05C6E"/>
    <w:rsid w:val="00F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E72FD"/>
  <w15:docId w15:val="{15EABD25-8FF4-4E2E-95D5-440D104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MX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2F50"/>
    <w:rPr>
      <w:sz w:val="24"/>
      <w:lang w:val="es-ES_tradnl"/>
    </w:rPr>
  </w:style>
  <w:style w:type="paragraph" w:styleId="Heading1">
    <w:name w:val="heading 1"/>
    <w:basedOn w:val="Normal"/>
    <w:next w:val="Normal"/>
    <w:qFormat/>
    <w:rsid w:val="00502F50"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502F50"/>
    <w:pPr>
      <w:keepNext/>
      <w:outlineLvl w:val="1"/>
    </w:pPr>
    <w:rPr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02F50"/>
    <w:pPr>
      <w:spacing w:before="120" w:after="120"/>
    </w:pPr>
    <w:rPr>
      <w:b/>
      <w:sz w:val="20"/>
    </w:rPr>
  </w:style>
  <w:style w:type="paragraph" w:styleId="Header">
    <w:name w:val="header"/>
    <w:basedOn w:val="Normal"/>
    <w:rsid w:val="00502F5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502F50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502F50"/>
  </w:style>
  <w:style w:type="character" w:styleId="FootnoteReference">
    <w:name w:val="footnote reference"/>
    <w:semiHidden/>
    <w:rsid w:val="00502F50"/>
    <w:rPr>
      <w:vertAlign w:val="superscript"/>
    </w:rPr>
  </w:style>
  <w:style w:type="paragraph" w:styleId="BodyText">
    <w:name w:val="Body Text"/>
    <w:basedOn w:val="Normal"/>
    <w:rsid w:val="00502F50"/>
    <w:pPr>
      <w:jc w:val="both"/>
    </w:pPr>
    <w:rPr>
      <w:rFonts w:ascii="Times New Roman" w:eastAsia="Times New Roman" w:hAnsi="Times New Roman"/>
      <w:szCs w:val="24"/>
      <w:lang w:val="es-MX"/>
    </w:rPr>
  </w:style>
  <w:style w:type="table" w:styleId="TableGrid">
    <w:name w:val="Table Grid"/>
    <w:basedOn w:val="TableNormal"/>
    <w:rsid w:val="0071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6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6CED"/>
    <w:rPr>
      <w:rFonts w:ascii="Tahoma" w:hAnsi="Tahoma" w:cs="Tahoma"/>
      <w:sz w:val="16"/>
      <w:szCs w:val="16"/>
      <w:lang w:val="es-ES_tradnl"/>
    </w:rPr>
  </w:style>
  <w:style w:type="character" w:customStyle="1" w:styleId="Profesor">
    <w:name w:val="Profesor"/>
    <w:semiHidden/>
    <w:rsid w:val="00256DFA"/>
    <w:rPr>
      <w:rFonts w:ascii="Arial" w:hAnsi="Arial" w:cs="Arial"/>
      <w:color w:val="000080"/>
      <w:sz w:val="20"/>
      <w:szCs w:val="20"/>
    </w:rPr>
  </w:style>
  <w:style w:type="character" w:customStyle="1" w:styleId="estilocorreo17">
    <w:name w:val="estilocorreo17"/>
    <w:semiHidden/>
    <w:rsid w:val="00256DFA"/>
    <w:rPr>
      <w:rFonts w:ascii="Comic Sans MS" w:hAnsi="Comic Sans MS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Cuadrculamediana21">
    <w:name w:val="Cuadrícula mediana 21"/>
    <w:link w:val="Cuadrculamediana2Car"/>
    <w:qFormat/>
    <w:rsid w:val="00256DFA"/>
    <w:rPr>
      <w:rFonts w:ascii="Calibri" w:eastAsia="Calibri" w:hAnsi="Calibri"/>
      <w:sz w:val="22"/>
      <w:szCs w:val="22"/>
      <w:lang w:eastAsia="en-US"/>
    </w:rPr>
  </w:style>
  <w:style w:type="character" w:customStyle="1" w:styleId="Cuadrculamediana2Car">
    <w:name w:val="Cuadrícula mediana 2 Car"/>
    <w:link w:val="Cuadrculamediana21"/>
    <w:locked/>
    <w:rsid w:val="00256DFA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256DFA"/>
  </w:style>
  <w:style w:type="character" w:customStyle="1" w:styleId="FooterChar">
    <w:name w:val="Footer Char"/>
    <w:link w:val="Footer"/>
    <w:rsid w:val="008A562E"/>
    <w:rPr>
      <w:sz w:val="24"/>
      <w:lang w:val="es-ES_tradnl" w:eastAsia="es-ES"/>
    </w:rPr>
  </w:style>
  <w:style w:type="table" w:styleId="TableSimple3">
    <w:name w:val="Table Simple 3"/>
    <w:basedOn w:val="TableNormal"/>
    <w:rsid w:val="00BB41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lassic1">
    <w:name w:val="Table Classic 1"/>
    <w:basedOn w:val="TableNormal"/>
    <w:rsid w:val="00BB41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466AE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character" w:styleId="Hyperlink">
    <w:name w:val="Hyperlink"/>
    <w:basedOn w:val="DefaultParagraphFont"/>
    <w:rsid w:val="008273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73C7"/>
    <w:pPr>
      <w:framePr w:hSpace="142" w:wrap="around" w:vAnchor="text" w:hAnchor="text" w:y="1"/>
      <w:ind w:left="720"/>
      <w:contextualSpacing/>
    </w:pPr>
    <w:rPr>
      <w:rFonts w:ascii="Times New Roman" w:eastAsia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a.medina@tec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an.aguirre@tec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mart@tec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Memook.pdf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Memook.pdf.dot</Template>
  <TotalTime>58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1721</CharactersWithSpaces>
  <SharedDoc>false</SharedDoc>
  <HLinks>
    <vt:vector size="6" baseType="variant">
      <vt:variant>
        <vt:i4>6619164</vt:i4>
      </vt:variant>
      <vt:variant>
        <vt:i4>3102</vt:i4>
      </vt:variant>
      <vt:variant>
        <vt:i4>1025</vt:i4>
      </vt:variant>
      <vt:variant>
        <vt:i4>1</vt:i4>
      </vt:variant>
      <vt:variant>
        <vt:lpwstr>LogoTec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</dc:creator>
  <cp:keywords/>
  <cp:lastModifiedBy>KiraSensei 13</cp:lastModifiedBy>
  <cp:revision>8</cp:revision>
  <cp:lastPrinted>2015-02-13T23:05:00Z</cp:lastPrinted>
  <dcterms:created xsi:type="dcterms:W3CDTF">2016-04-18T16:21:00Z</dcterms:created>
  <dcterms:modified xsi:type="dcterms:W3CDTF">2019-12-05T18:16:00Z</dcterms:modified>
</cp:coreProperties>
</file>